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F4D2A" w14:textId="77777777" w:rsidR="005305E8" w:rsidRPr="00653B80" w:rsidRDefault="005305E8" w:rsidP="005305E8">
      <w:pPr>
        <w:rPr>
          <w:b/>
          <w:sz w:val="28"/>
          <w:u w:val="single"/>
        </w:rPr>
      </w:pPr>
      <w:r w:rsidRPr="00653B80">
        <w:rPr>
          <w:b/>
          <w:sz w:val="28"/>
          <w:u w:val="single"/>
        </w:rPr>
        <w:t>This Week:</w:t>
      </w:r>
    </w:p>
    <w:p w14:paraId="67D2DD67" w14:textId="76B3C5FB" w:rsidR="005305E8" w:rsidRDefault="001F0F8B" w:rsidP="00A273DE">
      <w:pPr>
        <w:pStyle w:val="ListParagraph"/>
        <w:numPr>
          <w:ilvl w:val="0"/>
          <w:numId w:val="31"/>
        </w:numPr>
      </w:pPr>
      <w:r>
        <w:t>Looked more into getting processing to work</w:t>
      </w:r>
    </w:p>
    <w:p w14:paraId="69BF258B" w14:textId="2BF17CE5" w:rsidR="001F0F8B" w:rsidRDefault="001F0F8B" w:rsidP="001F0F8B">
      <w:pPr>
        <w:pStyle w:val="ListParagraph"/>
        <w:numPr>
          <w:ilvl w:val="1"/>
          <w:numId w:val="31"/>
        </w:numPr>
      </w:pPr>
      <w:r>
        <w:t>May not be able to be done with just Processing libraries, as it would not be able to natively control the Pi camera. Must use OpenCV as well</w:t>
      </w:r>
    </w:p>
    <w:p w14:paraId="6A512F89" w14:textId="186A53B5" w:rsidR="001F0F8B" w:rsidRDefault="001F0F8B" w:rsidP="001F0F8B">
      <w:pPr>
        <w:pStyle w:val="ListParagraph"/>
        <w:numPr>
          <w:ilvl w:val="1"/>
          <w:numId w:val="31"/>
        </w:numPr>
      </w:pPr>
      <w:r>
        <w:t>Lack of numpy may be an issue</w:t>
      </w:r>
    </w:p>
    <w:p w14:paraId="412FC7F7" w14:textId="77777777" w:rsidR="00A273DE" w:rsidRDefault="00A273DE" w:rsidP="00A273DE">
      <w:pPr>
        <w:pStyle w:val="ListParagraph"/>
      </w:pPr>
    </w:p>
    <w:p w14:paraId="1B4D1D74" w14:textId="2F97EF54" w:rsidR="00AA5A1B" w:rsidRDefault="001F0F8B" w:rsidP="00AA5A1B">
      <w:pPr>
        <w:pStyle w:val="ListParagraph"/>
        <w:numPr>
          <w:ilvl w:val="0"/>
          <w:numId w:val="31"/>
        </w:numPr>
      </w:pPr>
      <w:r>
        <w:t>Almost done with UML for classes. More work than originally thought as we are still adding stuff. More work to be done</w:t>
      </w:r>
    </w:p>
    <w:p w14:paraId="570179AD" w14:textId="77777777" w:rsidR="001F0F8B" w:rsidRDefault="001F0F8B" w:rsidP="001F0F8B">
      <w:pPr>
        <w:pStyle w:val="ListParagraph"/>
      </w:pPr>
    </w:p>
    <w:p w14:paraId="72C5363D" w14:textId="08058665" w:rsidR="001F0F8B" w:rsidRDefault="001F0F8B" w:rsidP="00AA5A1B">
      <w:pPr>
        <w:pStyle w:val="ListParagraph"/>
        <w:numPr>
          <w:ilvl w:val="0"/>
          <w:numId w:val="31"/>
        </w:numPr>
      </w:pPr>
      <w:r>
        <w:t>Wrote up guides for getting basic necessities to work for the Pi for the next group to work on this. Install guide is being worked on</w:t>
      </w:r>
    </w:p>
    <w:p w14:paraId="5ECAFD3B" w14:textId="77777777" w:rsidR="00A273DE" w:rsidRDefault="00A273DE" w:rsidP="00A273DE">
      <w:pPr>
        <w:pStyle w:val="ListParagraph"/>
      </w:pPr>
    </w:p>
    <w:p w14:paraId="06CC444B" w14:textId="77777777" w:rsidR="00A273DE" w:rsidRDefault="00A273DE" w:rsidP="00A273DE">
      <w:pPr>
        <w:pStyle w:val="ListParagraph"/>
      </w:pPr>
    </w:p>
    <w:p w14:paraId="3C8EF105" w14:textId="682FBFB5" w:rsidR="00AA5A1B" w:rsidRDefault="001F0F8B" w:rsidP="00AA5A1B">
      <w:pPr>
        <w:pStyle w:val="ListParagraph"/>
        <w:numPr>
          <w:ilvl w:val="0"/>
          <w:numId w:val="31"/>
        </w:numPr>
      </w:pPr>
      <w:r>
        <w:t>Marker detection</w:t>
      </w:r>
    </w:p>
    <w:p w14:paraId="0ADA6763" w14:textId="04AD0449" w:rsidR="001F0F8B" w:rsidRDefault="001F0F8B" w:rsidP="001F0F8B">
      <w:pPr>
        <w:pStyle w:val="ListParagraph"/>
        <w:numPr>
          <w:ilvl w:val="1"/>
          <w:numId w:val="31"/>
        </w:numPr>
      </w:pPr>
      <w:r>
        <w:t>Tracking coordinates of each marker per frame that is in view. See out.txt log</w:t>
      </w:r>
    </w:p>
    <w:p w14:paraId="7C8A0470" w14:textId="49C124D0" w:rsidR="001F0F8B" w:rsidRDefault="001F0F8B" w:rsidP="001F0F8B">
      <w:pPr>
        <w:pStyle w:val="ListParagraph"/>
        <w:numPr>
          <w:ilvl w:val="1"/>
          <w:numId w:val="31"/>
        </w:numPr>
      </w:pPr>
      <w:r>
        <w:t>Output managed information to file</w:t>
      </w:r>
    </w:p>
    <w:p w14:paraId="4D79BB87" w14:textId="77777777" w:rsidR="001F0F8B" w:rsidRDefault="001F0F8B" w:rsidP="001F0F8B">
      <w:pPr>
        <w:pStyle w:val="ListParagraph"/>
      </w:pPr>
    </w:p>
    <w:p w14:paraId="11AE1E80" w14:textId="61F670B5" w:rsidR="001F0F8B" w:rsidRDefault="001F0F8B" w:rsidP="001F0F8B">
      <w:pPr>
        <w:pStyle w:val="ListParagraph"/>
        <w:numPr>
          <w:ilvl w:val="0"/>
          <w:numId w:val="31"/>
        </w:numPr>
      </w:pPr>
      <w:r>
        <w:t>Still need to get full body marker detection suit</w:t>
      </w:r>
    </w:p>
    <w:p w14:paraId="464EBE59" w14:textId="4025D93C" w:rsidR="001F0F8B" w:rsidRDefault="001F0F8B" w:rsidP="001F0F8B">
      <w:pPr>
        <w:pStyle w:val="ListParagraph"/>
        <w:numPr>
          <w:ilvl w:val="1"/>
          <w:numId w:val="31"/>
        </w:numPr>
      </w:pPr>
      <w:r>
        <w:t>Matte black full body suit</w:t>
      </w:r>
    </w:p>
    <w:p w14:paraId="070BA273" w14:textId="1E68928F" w:rsidR="001F0F8B" w:rsidRDefault="001F0F8B" w:rsidP="001F0F8B">
      <w:pPr>
        <w:pStyle w:val="ListParagraph"/>
        <w:numPr>
          <w:ilvl w:val="1"/>
          <w:numId w:val="31"/>
        </w:numPr>
      </w:pPr>
      <w:r>
        <w:t>White reflective tape</w:t>
      </w:r>
    </w:p>
    <w:p w14:paraId="34CEA83C" w14:textId="77777777" w:rsidR="00A273DE" w:rsidRDefault="00A273DE"/>
    <w:p w14:paraId="2532E8C3" w14:textId="23989F12" w:rsidR="00AA5A1B" w:rsidRDefault="00AA5A1B" w:rsidP="001F0F8B"/>
    <w:p w14:paraId="2FDBDC7B" w14:textId="2D184EB1" w:rsidR="00A273DE" w:rsidRDefault="00AA5A1B" w:rsidP="00AA5A1B">
      <w:r>
        <w:t xml:space="preserve"> </w:t>
      </w:r>
      <w:r w:rsidR="00A273DE">
        <w:br w:type="page"/>
      </w:r>
    </w:p>
    <w:p w14:paraId="24EA40D6" w14:textId="77777777" w:rsidR="00A273DE" w:rsidRDefault="00A273DE" w:rsidP="00A273DE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Next Week:</w:t>
      </w:r>
    </w:p>
    <w:p w14:paraId="724CC59B" w14:textId="50B0533E" w:rsidR="00F472D0" w:rsidRDefault="000158FF" w:rsidP="00A273DE">
      <w:r>
        <w:t xml:space="preserve">This is our last week to wrap things up and work on reports for SIGGRAPH. Documentation, UML diagrams, and the such should be finished. </w:t>
      </w:r>
    </w:p>
    <w:p w14:paraId="2456BFB2" w14:textId="3EE2CCA8" w:rsidR="00F472D0" w:rsidRDefault="000158FF" w:rsidP="00F472D0">
      <w:pPr>
        <w:pStyle w:val="ListParagraph"/>
        <w:numPr>
          <w:ilvl w:val="0"/>
          <w:numId w:val="31"/>
        </w:numPr>
      </w:pPr>
      <w:r>
        <w:t>Come up with a presentation for last official meeting day, 7/6/17</w:t>
      </w:r>
    </w:p>
    <w:p w14:paraId="459DD46E" w14:textId="3CC1D5A1" w:rsidR="00855982" w:rsidRDefault="000158FF" w:rsidP="00855982">
      <w:pPr>
        <w:pStyle w:val="ListParagraph"/>
        <w:numPr>
          <w:ilvl w:val="0"/>
          <w:numId w:val="31"/>
        </w:numPr>
      </w:pPr>
      <w:r>
        <w:t>Finish documenting code</w:t>
      </w:r>
    </w:p>
    <w:p w14:paraId="732D5328" w14:textId="3E967590" w:rsidR="000158FF" w:rsidRDefault="000158FF" w:rsidP="000158FF">
      <w:pPr>
        <w:pStyle w:val="ListParagraph"/>
        <w:numPr>
          <w:ilvl w:val="1"/>
          <w:numId w:val="31"/>
        </w:numPr>
      </w:pPr>
      <w:r>
        <w:t>Organize modules and workflow</w:t>
      </w:r>
    </w:p>
    <w:p w14:paraId="4CD33C99" w14:textId="6704ABF2" w:rsidR="000158FF" w:rsidRDefault="000158FF" w:rsidP="000158FF">
      <w:pPr>
        <w:pStyle w:val="ListParagraph"/>
        <w:numPr>
          <w:ilvl w:val="1"/>
          <w:numId w:val="31"/>
        </w:numPr>
      </w:pPr>
      <w:r>
        <w:t>Any install guides/should know information for next year’s group</w:t>
      </w:r>
    </w:p>
    <w:p w14:paraId="28DF5BB5" w14:textId="367FEF8D" w:rsidR="00CE4F14" w:rsidRDefault="000158FF" w:rsidP="00855982">
      <w:pPr>
        <w:pStyle w:val="ListParagraph"/>
        <w:numPr>
          <w:ilvl w:val="0"/>
          <w:numId w:val="31"/>
        </w:numPr>
      </w:pPr>
      <w:r>
        <w:t>Make sure Google Drive is updated with latest files and Pi images</w:t>
      </w:r>
    </w:p>
    <w:p w14:paraId="0A3EA4B9" w14:textId="6A32BF34" w:rsidR="00CE4F14" w:rsidRDefault="000158FF" w:rsidP="00855982">
      <w:pPr>
        <w:pStyle w:val="ListParagraph"/>
        <w:numPr>
          <w:ilvl w:val="0"/>
          <w:numId w:val="31"/>
        </w:numPr>
      </w:pPr>
      <w:r>
        <w:t>Continue to work on Marker system/attempt communication between the Pi and the host computer for marker extraction</w:t>
      </w:r>
    </w:p>
    <w:p w14:paraId="66E922C1" w14:textId="216CEE3D" w:rsidR="00E86C81" w:rsidRDefault="00E86C81" w:rsidP="00E86C81"/>
    <w:p w14:paraId="6AFC5487" w14:textId="137DD466" w:rsidR="00AA5A1B" w:rsidRPr="00855982" w:rsidRDefault="00AA5A1B" w:rsidP="00E86C81">
      <w:bookmarkStart w:id="0" w:name="_GoBack"/>
      <w:bookmarkEnd w:id="0"/>
    </w:p>
    <w:sectPr w:rsidR="00AA5A1B" w:rsidRPr="00855982" w:rsidSect="00A273DE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B2FE" w14:textId="77777777" w:rsidR="005305E8" w:rsidRDefault="005305E8" w:rsidP="00855982">
      <w:pPr>
        <w:spacing w:after="0" w:line="240" w:lineRule="auto"/>
      </w:pPr>
      <w:r>
        <w:separator/>
      </w:r>
    </w:p>
  </w:endnote>
  <w:endnote w:type="continuationSeparator" w:id="0">
    <w:p w14:paraId="07CF7520" w14:textId="77777777" w:rsidR="005305E8" w:rsidRDefault="005305E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0ABAF" w14:textId="36B5BD5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58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887D49" w14:textId="77777777" w:rsidR="005305E8" w:rsidRDefault="005305E8" w:rsidP="00855982">
      <w:pPr>
        <w:spacing w:after="0" w:line="240" w:lineRule="auto"/>
      </w:pPr>
      <w:r>
        <w:separator/>
      </w:r>
    </w:p>
  </w:footnote>
  <w:footnote w:type="continuationSeparator" w:id="0">
    <w:p w14:paraId="2C1D90E9" w14:textId="77777777" w:rsidR="005305E8" w:rsidRDefault="005305E8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F2AAB" w14:textId="672861C1" w:rsidR="00A273DE" w:rsidRDefault="00AB4ED0" w:rsidP="00A273DE">
    <w:pPr>
      <w:pStyle w:val="Title"/>
    </w:pPr>
    <w:r>
      <w:t xml:space="preserve">SGRI - </w:t>
    </w:r>
    <w:r w:rsidR="00A273DE">
      <w:t>MoCap Weekly Report</w:t>
    </w:r>
  </w:p>
  <w:p w14:paraId="62C4AD1F" w14:textId="0B23A166" w:rsidR="00A273DE" w:rsidRPr="00855982" w:rsidRDefault="00A273DE" w:rsidP="00A273DE">
    <w:pPr>
      <w:pStyle w:val="Heading1"/>
    </w:pPr>
    <w:r>
      <w:t xml:space="preserve">Week End: </w:t>
    </w:r>
    <w:r w:rsidR="001F0F8B">
      <w:t>6/29/2017</w:t>
    </w:r>
    <w:r w:rsidR="00160503">
      <w:t xml:space="preserve"> - Thursday</w:t>
    </w:r>
  </w:p>
  <w:p w14:paraId="65B60EBF" w14:textId="77777777" w:rsidR="00A273DE" w:rsidRDefault="00A273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8A53F" w14:textId="77777777" w:rsidR="00A273DE" w:rsidRDefault="00A273DE" w:rsidP="00A273DE">
    <w:pPr>
      <w:pStyle w:val="Title"/>
    </w:pPr>
    <w:r>
      <w:t>MoCap Weekly Report</w:t>
    </w:r>
  </w:p>
  <w:p w14:paraId="00E86923" w14:textId="77777777" w:rsidR="00A273DE" w:rsidRPr="00855982" w:rsidRDefault="00A273DE" w:rsidP="00A273DE">
    <w:pPr>
      <w:pStyle w:val="Heading1"/>
    </w:pPr>
    <w:r>
      <w:t>Week End: 6/1/2017</w:t>
    </w:r>
  </w:p>
  <w:p w14:paraId="6714A85A" w14:textId="77777777" w:rsidR="00A273DE" w:rsidRDefault="00A273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0A4730D"/>
    <w:multiLevelType w:val="hybridMultilevel"/>
    <w:tmpl w:val="5618501A"/>
    <w:lvl w:ilvl="0" w:tplc="90E04C7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D73005A"/>
    <w:multiLevelType w:val="hybridMultilevel"/>
    <w:tmpl w:val="3F46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9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5E8"/>
    <w:rsid w:val="000027A0"/>
    <w:rsid w:val="00011D2B"/>
    <w:rsid w:val="000158FF"/>
    <w:rsid w:val="00160503"/>
    <w:rsid w:val="001D4362"/>
    <w:rsid w:val="001F0F8B"/>
    <w:rsid w:val="00344D7B"/>
    <w:rsid w:val="003D137F"/>
    <w:rsid w:val="0042175A"/>
    <w:rsid w:val="005305E8"/>
    <w:rsid w:val="00653B80"/>
    <w:rsid w:val="007833A7"/>
    <w:rsid w:val="00855982"/>
    <w:rsid w:val="00A10484"/>
    <w:rsid w:val="00A273DE"/>
    <w:rsid w:val="00AA5A1B"/>
    <w:rsid w:val="00AB4ED0"/>
    <w:rsid w:val="00CE4F14"/>
    <w:rsid w:val="00E86C81"/>
    <w:rsid w:val="00F472D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96F3"/>
  <w15:chartTrackingRefBased/>
  <w15:docId w15:val="{2BA67C88-E499-40EB-8CBD-87CAF3A90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53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purl.org/dc/terms/"/>
    <ds:schemaRef ds:uri="http://purl.org/dc/dcmitype/"/>
    <ds:schemaRef ds:uri="http://www.w3.org/XML/1998/namespace"/>
    <ds:schemaRef ds:uri="http://schemas.microsoft.com/office/2006/documentManagement/types"/>
    <ds:schemaRef ds:uri="4873beb7-5857-4685-be1f-d57550cc96cc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Paul Canada</cp:lastModifiedBy>
  <cp:revision>3</cp:revision>
  <dcterms:created xsi:type="dcterms:W3CDTF">2017-06-29T03:40:00Z</dcterms:created>
  <dcterms:modified xsi:type="dcterms:W3CDTF">2017-06-29T03:43:00Z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