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F4D2A" w14:textId="77777777" w:rsidR="005305E8" w:rsidRPr="00653B80" w:rsidRDefault="005305E8" w:rsidP="005305E8">
      <w:pPr>
        <w:rPr>
          <w:b/>
          <w:sz w:val="28"/>
          <w:u w:val="single"/>
        </w:rPr>
      </w:pPr>
      <w:r w:rsidRPr="00653B80">
        <w:rPr>
          <w:b/>
          <w:sz w:val="28"/>
          <w:u w:val="single"/>
        </w:rPr>
        <w:t>This Week:</w:t>
      </w:r>
    </w:p>
    <w:p w14:paraId="5D502CC8" w14:textId="77777777" w:rsidR="005305E8" w:rsidRDefault="005305E8" w:rsidP="005305E8">
      <w:r>
        <w:t>This week’s report will be short, at least for what was done, as this is the first week and only two days have passed.</w:t>
      </w:r>
    </w:p>
    <w:p w14:paraId="67D2DD67" w14:textId="2EB27305" w:rsidR="005305E8" w:rsidRDefault="005305E8" w:rsidP="00A273DE">
      <w:pPr>
        <w:pStyle w:val="ListParagraph"/>
        <w:numPr>
          <w:ilvl w:val="0"/>
          <w:numId w:val="31"/>
        </w:numPr>
      </w:pPr>
      <w:r>
        <w:t xml:space="preserve">We will formally be deciding on a language(s) at the official meeting. Currently, we are thinking of </w:t>
      </w:r>
      <w:r w:rsidR="00653B80">
        <w:t>u</w:t>
      </w:r>
      <w:r>
        <w:t xml:space="preserve">sing </w:t>
      </w:r>
      <w:r w:rsidR="00653B80">
        <w:t>either pure Python, or a combination of Processing with OpenCV or Python with OpenCV. With the link to the article of face and eye detection given by Dr. Joel, it seems using Python along with OpenCV will be the most powerful option for us. Most of us are familiar with Python, but the challenge (at least in the beginning) will be gett</w:t>
      </w:r>
      <w:r w:rsidR="00160503">
        <w:t>ing used to the OpenCV library as most of us have never even heard of this before.</w:t>
      </w:r>
    </w:p>
    <w:p w14:paraId="412FC7F7" w14:textId="77777777" w:rsidR="00A273DE" w:rsidRDefault="00A273DE" w:rsidP="00A273DE">
      <w:pPr>
        <w:pStyle w:val="ListParagraph"/>
      </w:pPr>
    </w:p>
    <w:p w14:paraId="49607A0C" w14:textId="407566B9" w:rsidR="00A273DE" w:rsidRDefault="00653B80" w:rsidP="00A273DE">
      <w:pPr>
        <w:pStyle w:val="ListParagraph"/>
        <w:numPr>
          <w:ilvl w:val="0"/>
          <w:numId w:val="31"/>
        </w:numPr>
      </w:pPr>
      <w:r>
        <w:t xml:space="preserve">After our formal meeting, we will be setting up the </w:t>
      </w:r>
      <w:proofErr w:type="spellStart"/>
      <w:r w:rsidR="00F472D0">
        <w:t>RaspberryPi</w:t>
      </w:r>
      <w:proofErr w:type="spellEnd"/>
      <w:r w:rsidR="00F472D0">
        <w:t xml:space="preserve"> </w:t>
      </w:r>
      <w:r>
        <w:t xml:space="preserve">and get a demo going so we all can get comfortable with it. We will be </w:t>
      </w:r>
      <w:proofErr w:type="spellStart"/>
      <w:r>
        <w:t>SSHing</w:t>
      </w:r>
      <w:proofErr w:type="spellEnd"/>
      <w:r>
        <w:t xml:space="preserve"> in using Putty, and the first thing we will do is set it up and then “see what the camera sees” so we can visualize what we need to capture. </w:t>
      </w:r>
      <w:r w:rsidR="00344D7B">
        <w:t xml:space="preserve">Raspbian is the OS we will most likely be using, as it is the standard OS for the </w:t>
      </w:r>
      <w:proofErr w:type="spellStart"/>
      <w:r w:rsidR="00344D7B">
        <w:t>RaspberryPi</w:t>
      </w:r>
      <w:proofErr w:type="spellEnd"/>
      <w:r w:rsidR="00344D7B">
        <w:t xml:space="preserve"> and is a branch of Debian, so will be fairly easy to navigate. As long as we use a Unix based OS, we should be golden as this will give us the fastest response times.</w:t>
      </w:r>
    </w:p>
    <w:p w14:paraId="5ECAFD3B" w14:textId="77777777" w:rsidR="00A273DE" w:rsidRDefault="00A273DE" w:rsidP="00A273DE">
      <w:pPr>
        <w:pStyle w:val="ListParagraph"/>
      </w:pPr>
    </w:p>
    <w:p w14:paraId="06CC444B" w14:textId="77777777" w:rsidR="00A273DE" w:rsidRDefault="00A273DE" w:rsidP="00A273DE">
      <w:pPr>
        <w:pStyle w:val="ListParagraph"/>
      </w:pPr>
    </w:p>
    <w:p w14:paraId="2A52AA50" w14:textId="076CA692" w:rsidR="00A273DE" w:rsidRDefault="00A273DE" w:rsidP="00A273DE">
      <w:pPr>
        <w:pStyle w:val="ListParagraph"/>
        <w:numPr>
          <w:ilvl w:val="0"/>
          <w:numId w:val="31"/>
        </w:numPr>
      </w:pPr>
      <w:r>
        <w:t xml:space="preserve">We also put together a “shopping list” of all the extra bits and pieces we will need. Some of these we have lying around in our own spaces, as some cables and adapters. But other things such as a matte black cloth and other certain adapters may need to be bought if we cannot find any. </w:t>
      </w:r>
    </w:p>
    <w:p w14:paraId="34CEA83C" w14:textId="77777777" w:rsidR="00A273DE" w:rsidRDefault="00A273DE"/>
    <w:p w14:paraId="7E3C3855" w14:textId="77777777" w:rsidR="00A273DE" w:rsidRDefault="00A273DE" w:rsidP="00A273DE">
      <w:pPr>
        <w:pStyle w:val="ListParagraph"/>
        <w:numPr>
          <w:ilvl w:val="0"/>
          <w:numId w:val="31"/>
        </w:numPr>
      </w:pPr>
      <w:r>
        <w:t xml:space="preserve">We are currently working out a time to which we can meet on our own time. I am proposing a time that is in between the current week and the next week, such as Monday or Tuesday. Yet, this time will still need to be figured out when everyone knows their schedule.  </w:t>
      </w:r>
    </w:p>
    <w:p w14:paraId="2FDBDC7B" w14:textId="59F72B47" w:rsidR="00A273DE" w:rsidRDefault="00A273DE" w:rsidP="00CE4F14">
      <w:r>
        <w:br w:type="page"/>
      </w:r>
    </w:p>
    <w:p w14:paraId="24EA40D6" w14:textId="77777777" w:rsidR="00A273DE" w:rsidRDefault="00A273DE" w:rsidP="00A273DE">
      <w:pPr>
        <w:rPr>
          <w:b/>
          <w:sz w:val="28"/>
          <w:u w:val="single"/>
        </w:rPr>
      </w:pPr>
      <w:r>
        <w:rPr>
          <w:b/>
          <w:sz w:val="28"/>
          <w:u w:val="single"/>
        </w:rPr>
        <w:lastRenderedPageBreak/>
        <w:t>Next Week:</w:t>
      </w:r>
    </w:p>
    <w:p w14:paraId="724CC59B" w14:textId="77777777" w:rsidR="00F472D0" w:rsidRDefault="00A273DE" w:rsidP="00A273DE">
      <w:r>
        <w:t xml:space="preserve">Next week’s report will be filled with more content, as we will have had more time to get situated and started on everything. </w:t>
      </w:r>
      <w:r w:rsidR="00F472D0">
        <w:t>By next week, we plan to:</w:t>
      </w:r>
    </w:p>
    <w:p w14:paraId="2456BFB2" w14:textId="77777777" w:rsidR="00F472D0" w:rsidRDefault="00F472D0" w:rsidP="00F472D0">
      <w:pPr>
        <w:pStyle w:val="ListParagraph"/>
        <w:numPr>
          <w:ilvl w:val="0"/>
          <w:numId w:val="31"/>
        </w:numPr>
      </w:pPr>
      <w:r>
        <w:t>Have all cables, adapters, and miscellaneous items acquired</w:t>
      </w:r>
    </w:p>
    <w:p w14:paraId="459DD46E" w14:textId="5CFB59A0" w:rsidR="00855982" w:rsidRDefault="00F472D0" w:rsidP="00855982">
      <w:pPr>
        <w:pStyle w:val="ListParagraph"/>
        <w:numPr>
          <w:ilvl w:val="0"/>
          <w:numId w:val="31"/>
        </w:numPr>
      </w:pPr>
      <w:r>
        <w:t xml:space="preserve">All team members able to connect to the </w:t>
      </w:r>
      <w:proofErr w:type="spellStart"/>
      <w:r>
        <w:t>RaspberryPi</w:t>
      </w:r>
      <w:proofErr w:type="spellEnd"/>
      <w:r w:rsidR="00CE4F14">
        <w:t xml:space="preserve"> and feel comfortable with the OS</w:t>
      </w:r>
      <w:r w:rsidR="0042175A">
        <w:t xml:space="preserve"> (making sure everyone can navigate through command line and the Unix filesystem)</w:t>
      </w:r>
    </w:p>
    <w:p w14:paraId="28DF5BB5" w14:textId="6BB7EE52" w:rsidR="00CE4F14" w:rsidRDefault="00CE4F14" w:rsidP="00855982">
      <w:pPr>
        <w:pStyle w:val="ListParagraph"/>
        <w:numPr>
          <w:ilvl w:val="0"/>
          <w:numId w:val="31"/>
        </w:numPr>
      </w:pPr>
      <w:r>
        <w:t>Setup a test unit and make sure everything works/is accessible</w:t>
      </w:r>
    </w:p>
    <w:p w14:paraId="0A3EA4B9" w14:textId="7A988F3F" w:rsidR="00CE4F14" w:rsidRDefault="00CE4F14" w:rsidP="00855982">
      <w:pPr>
        <w:pStyle w:val="ListParagraph"/>
        <w:numPr>
          <w:ilvl w:val="0"/>
          <w:numId w:val="31"/>
        </w:numPr>
      </w:pPr>
      <w:r>
        <w:t>If we use the wireless board (</w:t>
      </w:r>
      <w:proofErr w:type="spellStart"/>
      <w:r>
        <w:t>WiFi</w:t>
      </w:r>
      <w:proofErr w:type="spellEnd"/>
      <w:r>
        <w:t>/Bluetooth), determine the data speeds and compare them to the wired versions to see if data loss will be an issue</w:t>
      </w:r>
      <w:r w:rsidR="00160503">
        <w:t xml:space="preserve"> (this could be pushed to a later date, when we get things up and running)</w:t>
      </w:r>
    </w:p>
    <w:p w14:paraId="3C933B00" w14:textId="10D00CC7" w:rsidR="00CE4F14" w:rsidRDefault="00CE4F14" w:rsidP="00855982">
      <w:pPr>
        <w:pStyle w:val="ListParagraph"/>
        <w:numPr>
          <w:ilvl w:val="0"/>
          <w:numId w:val="31"/>
        </w:numPr>
      </w:pPr>
      <w:r>
        <w:t>Designate jobs to each team member for specific purposes on the project (i.e. who will do what)</w:t>
      </w:r>
    </w:p>
    <w:p w14:paraId="1886F0AF" w14:textId="369E0316" w:rsidR="00CE4F14" w:rsidRDefault="00E86C81" w:rsidP="00855982">
      <w:pPr>
        <w:pStyle w:val="ListParagraph"/>
        <w:numPr>
          <w:ilvl w:val="0"/>
          <w:numId w:val="31"/>
        </w:numPr>
      </w:pPr>
      <w:r>
        <w:t>Determine any upfront obstacles we will need to overcome</w:t>
      </w:r>
    </w:p>
    <w:p w14:paraId="66E922C1" w14:textId="777F9424" w:rsidR="00E86C81" w:rsidRPr="00855982" w:rsidRDefault="00E86C81" w:rsidP="00E86C81">
      <w:r>
        <w:t>This may be a l</w:t>
      </w:r>
      <w:r w:rsidR="0042175A">
        <w:t>ot to ask for in the first week</w:t>
      </w:r>
      <w:r>
        <w:t xml:space="preserve"> but</w:t>
      </w:r>
      <w:r w:rsidR="0042175A">
        <w:t xml:space="preserve"> with 5 people working on this,</w:t>
      </w:r>
      <w:r>
        <w:t xml:space="preserve"> I believe we can accomplish these tasks. The faster we get the basics down, the sooner we can get into the nitty-gritty of the project. </w:t>
      </w:r>
    </w:p>
    <w:sectPr w:rsidR="00E86C81" w:rsidRPr="00855982" w:rsidSect="00A273D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FB2FE" w14:textId="77777777" w:rsidR="005305E8" w:rsidRDefault="005305E8" w:rsidP="00855982">
      <w:pPr>
        <w:spacing w:after="0" w:line="240" w:lineRule="auto"/>
      </w:pPr>
      <w:r>
        <w:separator/>
      </w:r>
    </w:p>
  </w:endnote>
  <w:endnote w:type="continuationSeparator" w:id="0">
    <w:p w14:paraId="07CF7520" w14:textId="77777777" w:rsidR="005305E8" w:rsidRDefault="005305E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2D1E9" w14:textId="77777777" w:rsidR="004F2739" w:rsidRDefault="004F27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14:paraId="1DC0ABAF" w14:textId="2C7BBFEB" w:rsidR="00855982" w:rsidRDefault="00855982">
        <w:pPr>
          <w:pStyle w:val="Footer"/>
        </w:pPr>
        <w:r>
          <w:fldChar w:fldCharType="begin"/>
        </w:r>
        <w:r>
          <w:instrText xml:space="preserve"> PAGE   \* MERGEFORMAT </w:instrText>
        </w:r>
        <w:r>
          <w:fldChar w:fldCharType="separate"/>
        </w:r>
        <w:r w:rsidR="004F2739">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F5B8E" w14:textId="77777777" w:rsidR="004F2739" w:rsidRDefault="004F2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887D49" w14:textId="77777777" w:rsidR="005305E8" w:rsidRDefault="005305E8" w:rsidP="00855982">
      <w:pPr>
        <w:spacing w:after="0" w:line="240" w:lineRule="auto"/>
      </w:pPr>
      <w:r>
        <w:separator/>
      </w:r>
    </w:p>
  </w:footnote>
  <w:footnote w:type="continuationSeparator" w:id="0">
    <w:p w14:paraId="2C1D90E9" w14:textId="77777777" w:rsidR="005305E8" w:rsidRDefault="005305E8"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D6197" w14:textId="77777777" w:rsidR="004F2739" w:rsidRDefault="004F27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F2AAB" w14:textId="5B430F84" w:rsidR="00A273DE" w:rsidRDefault="004F2739" w:rsidP="00A273DE">
    <w:pPr>
      <w:pStyle w:val="Title"/>
    </w:pPr>
    <w:r>
      <w:t xml:space="preserve">SGRI - </w:t>
    </w:r>
    <w:bookmarkStart w:id="0" w:name="_GoBack"/>
    <w:bookmarkEnd w:id="0"/>
    <w:r w:rsidR="00A273DE">
      <w:t>MoCap Weekly Report</w:t>
    </w:r>
  </w:p>
  <w:p w14:paraId="62C4AD1F" w14:textId="661ADF94" w:rsidR="00A273DE" w:rsidRPr="00855982" w:rsidRDefault="00A273DE" w:rsidP="00A273DE">
    <w:pPr>
      <w:pStyle w:val="Heading1"/>
    </w:pPr>
    <w:r>
      <w:t>Week End: 6/1/2017</w:t>
    </w:r>
    <w:r w:rsidR="00160503">
      <w:t xml:space="preserve"> - Thursday</w:t>
    </w:r>
  </w:p>
  <w:p w14:paraId="65B60EBF" w14:textId="77777777" w:rsidR="00A273DE" w:rsidRDefault="00A273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53F" w14:textId="77777777" w:rsidR="00A273DE" w:rsidRDefault="00A273DE" w:rsidP="00A273DE">
    <w:pPr>
      <w:pStyle w:val="Title"/>
    </w:pPr>
    <w:proofErr w:type="spellStart"/>
    <w:r>
      <w:t>MoCap</w:t>
    </w:r>
    <w:proofErr w:type="spellEnd"/>
    <w:r>
      <w:t xml:space="preserve"> Weekly Report</w:t>
    </w:r>
  </w:p>
  <w:p w14:paraId="00E86923" w14:textId="77777777" w:rsidR="00A273DE" w:rsidRPr="00855982" w:rsidRDefault="00A273DE" w:rsidP="00A273DE">
    <w:pPr>
      <w:pStyle w:val="Heading1"/>
    </w:pPr>
    <w:r>
      <w:t>Week End: 6/1/2017</w:t>
    </w:r>
  </w:p>
  <w:p w14:paraId="6714A85A" w14:textId="77777777" w:rsidR="00A273DE" w:rsidRDefault="00A27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0A4730D"/>
    <w:multiLevelType w:val="hybridMultilevel"/>
    <w:tmpl w:val="5618501A"/>
    <w:lvl w:ilvl="0" w:tplc="90E04C7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D73005A"/>
    <w:multiLevelType w:val="hybridMultilevel"/>
    <w:tmpl w:val="3F46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E8"/>
    <w:rsid w:val="00160503"/>
    <w:rsid w:val="001D4362"/>
    <w:rsid w:val="00344D7B"/>
    <w:rsid w:val="0042175A"/>
    <w:rsid w:val="004F2739"/>
    <w:rsid w:val="005305E8"/>
    <w:rsid w:val="00653B80"/>
    <w:rsid w:val="007833A7"/>
    <w:rsid w:val="00855982"/>
    <w:rsid w:val="00A10484"/>
    <w:rsid w:val="00A273DE"/>
    <w:rsid w:val="00CE4F14"/>
    <w:rsid w:val="00E86C81"/>
    <w:rsid w:val="00F472D0"/>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096F3"/>
  <w15:chartTrackingRefBased/>
  <w15:docId w15:val="{2BA67C88-E499-40EB-8CBD-87CAF3A9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30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documentManagement/types"/>
    <ds:schemaRef ds:uri="http://purl.org/dc/elements/1.1/"/>
    <ds:schemaRef ds:uri="4873beb7-5857-4685-be1f-d57550cc96cc"/>
    <ds:schemaRef ds:uri="http://schemas.microsoft.com/office/2006/metadata/properties"/>
    <ds:schemaRef ds:uri="http://purl.org/dc/terms/"/>
    <ds:schemaRef ds:uri="http://www.w3.org/XML/1998/namespace"/>
    <ds:schemaRef ds:uri="http://schemas.openxmlformats.org/package/2006/metadata/core-properti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39</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Paul Canada</cp:lastModifiedBy>
  <cp:revision>7</cp:revision>
  <dcterms:created xsi:type="dcterms:W3CDTF">2017-06-01T02:49:00Z</dcterms:created>
  <dcterms:modified xsi:type="dcterms:W3CDTF">2017-06-01T03:32:00Z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