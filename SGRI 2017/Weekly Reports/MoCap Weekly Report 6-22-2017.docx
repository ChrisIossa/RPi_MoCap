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4D2A" w14:textId="0790098B" w:rsidR="005305E8" w:rsidRPr="00653B80" w:rsidRDefault="005305E8" w:rsidP="005305E8">
      <w:pPr>
        <w:rPr>
          <w:b/>
          <w:sz w:val="28"/>
          <w:u w:val="single"/>
        </w:rPr>
      </w:pPr>
      <w:r w:rsidRPr="00653B80">
        <w:rPr>
          <w:b/>
          <w:sz w:val="28"/>
          <w:u w:val="single"/>
        </w:rPr>
        <w:t>This Week:</w:t>
      </w:r>
    </w:p>
    <w:p w14:paraId="67D2DD67" w14:textId="712B96DE" w:rsidR="005305E8" w:rsidRDefault="006F1361" w:rsidP="00A273DE">
      <w:pPr>
        <w:pStyle w:val="ListParagraph"/>
        <w:numPr>
          <w:ilvl w:val="0"/>
          <w:numId w:val="31"/>
        </w:numPr>
      </w:pPr>
      <w:r>
        <w:t>Big optimizations done to increase frame rate of the camera</w:t>
      </w:r>
    </w:p>
    <w:p w14:paraId="3047C852" w14:textId="6DDE82CD" w:rsidR="006F1361" w:rsidRDefault="006F1361" w:rsidP="006F1361">
      <w:pPr>
        <w:pStyle w:val="ListParagraph"/>
        <w:numPr>
          <w:ilvl w:val="1"/>
          <w:numId w:val="31"/>
        </w:numPr>
      </w:pPr>
      <w:r>
        <w:t>Removed unnecessary packages</w:t>
      </w:r>
    </w:p>
    <w:p w14:paraId="0C4CF560" w14:textId="16EE8071" w:rsidR="006F1361" w:rsidRDefault="006F1361" w:rsidP="006F1361">
      <w:pPr>
        <w:pStyle w:val="ListParagraph"/>
        <w:numPr>
          <w:ilvl w:val="1"/>
          <w:numId w:val="31"/>
        </w:numPr>
      </w:pPr>
      <w:r>
        <w:t>Standalone driver for the camera, as opposed to using the PiCamera library in Python</w:t>
      </w:r>
    </w:p>
    <w:p w14:paraId="56C22AEB" w14:textId="243A20A7" w:rsidR="006F1361" w:rsidRDefault="006F1361" w:rsidP="006F1361">
      <w:pPr>
        <w:pStyle w:val="ListParagraph"/>
        <w:numPr>
          <w:ilvl w:val="1"/>
          <w:numId w:val="31"/>
        </w:numPr>
      </w:pPr>
      <w:r>
        <w:t>Attempted overclocking to increase performance, but different was negligible and not needed</w:t>
      </w:r>
    </w:p>
    <w:p w14:paraId="65035C64" w14:textId="7BCA7BD7" w:rsidR="005B593B" w:rsidRDefault="005B593B" w:rsidP="006F1361">
      <w:pPr>
        <w:pStyle w:val="ListParagraph"/>
        <w:numPr>
          <w:ilvl w:val="1"/>
          <w:numId w:val="31"/>
        </w:numPr>
      </w:pPr>
      <w:r>
        <w:t>Startup scripts to enable the updated driver upon boot and IR light ring checking</w:t>
      </w:r>
    </w:p>
    <w:p w14:paraId="412FC7F7" w14:textId="77777777" w:rsidR="00A273DE" w:rsidRDefault="00A273DE" w:rsidP="00A273DE">
      <w:pPr>
        <w:pStyle w:val="ListParagraph"/>
      </w:pPr>
    </w:p>
    <w:p w14:paraId="1B4D1D74" w14:textId="0B9DD41C" w:rsidR="00AA5A1B" w:rsidRDefault="00507738" w:rsidP="00AA5A1B">
      <w:pPr>
        <w:pStyle w:val="ListParagraph"/>
        <w:numPr>
          <w:ilvl w:val="0"/>
          <w:numId w:val="31"/>
        </w:numPr>
      </w:pPr>
      <w:r>
        <w:t>Starting point for coordinate extraction</w:t>
      </w:r>
    </w:p>
    <w:p w14:paraId="41DD9A67" w14:textId="3E1817B8" w:rsidR="00507738" w:rsidRDefault="00507738" w:rsidP="005B593B">
      <w:pPr>
        <w:pStyle w:val="ListParagraph"/>
        <w:numPr>
          <w:ilvl w:val="1"/>
          <w:numId w:val="31"/>
        </w:numPr>
      </w:pPr>
      <w:r>
        <w:t>Coordinate reading &amp; display</w:t>
      </w:r>
    </w:p>
    <w:p w14:paraId="5ECAFD3B" w14:textId="0FE3D3C7" w:rsidR="00A273DE" w:rsidRDefault="00A273DE" w:rsidP="00A273DE">
      <w:pPr>
        <w:pStyle w:val="ListParagraph"/>
      </w:pPr>
    </w:p>
    <w:p w14:paraId="3240419A" w14:textId="6D709DB2" w:rsidR="00B256EF" w:rsidRDefault="00B256EF" w:rsidP="00A273DE">
      <w:pPr>
        <w:pStyle w:val="ListParagraph"/>
      </w:pPr>
    </w:p>
    <w:p w14:paraId="145EACBA" w14:textId="6E9B0D8B" w:rsidR="00B256EF" w:rsidRDefault="00B256EF" w:rsidP="00A273DE">
      <w:pPr>
        <w:pStyle w:val="ListParagraph"/>
      </w:pPr>
    </w:p>
    <w:p w14:paraId="4D6377D2" w14:textId="7A5DF9F7" w:rsidR="00B256EF" w:rsidRDefault="00B256EF" w:rsidP="00A273DE">
      <w:pPr>
        <w:pStyle w:val="ListParagraph"/>
      </w:pPr>
    </w:p>
    <w:p w14:paraId="024B6C0D" w14:textId="77777777" w:rsidR="00B256EF" w:rsidRDefault="00B256EF" w:rsidP="00A273DE">
      <w:pPr>
        <w:pStyle w:val="ListParagraph"/>
      </w:pPr>
    </w:p>
    <w:p w14:paraId="24EA40D6" w14:textId="41199D26" w:rsidR="00A273DE" w:rsidRDefault="00A273DE" w:rsidP="00A273D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Next Week:</w:t>
      </w:r>
    </w:p>
    <w:p w14:paraId="0EAEA1AF" w14:textId="62FADB10" w:rsidR="00FF22A0" w:rsidRDefault="00FF22A0" w:rsidP="00A273DE">
      <w:pPr>
        <w:rPr>
          <w:b/>
          <w:sz w:val="28"/>
          <w:u w:val="single"/>
        </w:rPr>
      </w:pPr>
      <w:r>
        <w:t xml:space="preserve">By next week, I would like to have a start on the documentation and write-ups, as those are necessities required for the next summer’s team. Don’t think we will finish it all as I also want to focus on getting motion capture working in processing.  May be ordering matte black spandex suit and a roll of reflective tape to setup a real motion capture suit for use. </w:t>
      </w:r>
      <w:r w:rsidR="009A3D0B">
        <w:t>If there is time, I would also like us to work on the coordinate extraction system.</w:t>
      </w:r>
    </w:p>
    <w:p w14:paraId="2456BFB2" w14:textId="121B5E6D" w:rsidR="00F472D0" w:rsidRDefault="00507738" w:rsidP="00F472D0">
      <w:pPr>
        <w:pStyle w:val="ListParagraph"/>
        <w:numPr>
          <w:ilvl w:val="0"/>
          <w:numId w:val="31"/>
        </w:numPr>
      </w:pPr>
      <w:r>
        <w:t>Port optimized Python code to Processing</w:t>
      </w:r>
    </w:p>
    <w:p w14:paraId="3F023811" w14:textId="1C8C3138" w:rsidR="00507738" w:rsidRDefault="00507738" w:rsidP="00507738">
      <w:pPr>
        <w:pStyle w:val="ListParagraph"/>
        <w:numPr>
          <w:ilvl w:val="1"/>
          <w:numId w:val="31"/>
        </w:numPr>
      </w:pPr>
      <w:r>
        <w:t>Benchmark both languages</w:t>
      </w:r>
    </w:p>
    <w:p w14:paraId="459DD46E" w14:textId="774037B9" w:rsidR="00855982" w:rsidRDefault="00FF22A0" w:rsidP="00855982">
      <w:pPr>
        <w:pStyle w:val="ListParagraph"/>
        <w:numPr>
          <w:ilvl w:val="0"/>
          <w:numId w:val="31"/>
        </w:numPr>
      </w:pPr>
      <w:r>
        <w:t>Have full UML design done</w:t>
      </w:r>
    </w:p>
    <w:p w14:paraId="75A6BEBF" w14:textId="58BBA4C0" w:rsidR="00E64274" w:rsidRDefault="00E64274" w:rsidP="00E64274">
      <w:pPr>
        <w:pStyle w:val="ListParagraph"/>
        <w:numPr>
          <w:ilvl w:val="1"/>
          <w:numId w:val="31"/>
        </w:numPr>
      </w:pPr>
      <w:r>
        <w:t>Look at note</w:t>
      </w:r>
      <w:r w:rsidR="00C27D83">
        <w:t>s</w:t>
      </w:r>
      <w:bookmarkStart w:id="0" w:name="_GoBack"/>
      <w:bookmarkEnd w:id="0"/>
      <w:r>
        <w:t xml:space="preserve"> PDF from CS350</w:t>
      </w:r>
    </w:p>
    <w:p w14:paraId="28DF5BB5" w14:textId="53892225" w:rsidR="00CE4F14" w:rsidRDefault="00FF22A0" w:rsidP="00855982">
      <w:pPr>
        <w:pStyle w:val="ListParagraph"/>
        <w:numPr>
          <w:ilvl w:val="0"/>
          <w:numId w:val="31"/>
        </w:numPr>
      </w:pPr>
      <w:r>
        <w:t>Work on documentation</w:t>
      </w:r>
    </w:p>
    <w:p w14:paraId="4EEFB9E3" w14:textId="3C7817CB" w:rsidR="00FF22A0" w:rsidRDefault="00FF22A0" w:rsidP="00FF22A0">
      <w:pPr>
        <w:pStyle w:val="ListParagraph"/>
        <w:numPr>
          <w:ilvl w:val="1"/>
          <w:numId w:val="31"/>
        </w:numPr>
      </w:pPr>
      <w:r>
        <w:t>Necessary packages</w:t>
      </w:r>
    </w:p>
    <w:p w14:paraId="6635951E" w14:textId="4EEBB906" w:rsidR="00FF22A0" w:rsidRDefault="00FF22A0" w:rsidP="00FF22A0">
      <w:pPr>
        <w:pStyle w:val="ListParagraph"/>
        <w:numPr>
          <w:ilvl w:val="1"/>
          <w:numId w:val="31"/>
        </w:numPr>
      </w:pPr>
      <w:r>
        <w:t>Use of the startup scripts</w:t>
      </w:r>
    </w:p>
    <w:p w14:paraId="0A3EA4B9" w14:textId="2DD75E31" w:rsidR="00CE4F14" w:rsidRDefault="00FF22A0" w:rsidP="00FF22A0">
      <w:pPr>
        <w:pStyle w:val="ListParagraph"/>
        <w:numPr>
          <w:ilvl w:val="1"/>
          <w:numId w:val="31"/>
        </w:numPr>
      </w:pPr>
      <w:r>
        <w:t>MoCap code</w:t>
      </w:r>
    </w:p>
    <w:p w14:paraId="66E922C1" w14:textId="216CEE3D" w:rsidR="00E86C81" w:rsidRDefault="00E86C81" w:rsidP="00E86C81"/>
    <w:p w14:paraId="6AFC5487" w14:textId="011D9CBD" w:rsidR="00AA5A1B" w:rsidRPr="00855982" w:rsidRDefault="00AA5A1B" w:rsidP="00E86C81"/>
    <w:sectPr w:rsidR="00AA5A1B" w:rsidRPr="00855982" w:rsidSect="00A273DE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FB2FE" w14:textId="77777777" w:rsidR="005305E8" w:rsidRDefault="005305E8" w:rsidP="00855982">
      <w:pPr>
        <w:spacing w:after="0" w:line="240" w:lineRule="auto"/>
      </w:pPr>
      <w:r>
        <w:separator/>
      </w:r>
    </w:p>
  </w:endnote>
  <w:endnote w:type="continuationSeparator" w:id="0">
    <w:p w14:paraId="07CF7520" w14:textId="77777777" w:rsidR="005305E8" w:rsidRDefault="005305E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0ABAF" w14:textId="3AAF02A9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D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87D49" w14:textId="77777777" w:rsidR="005305E8" w:rsidRDefault="005305E8" w:rsidP="00855982">
      <w:pPr>
        <w:spacing w:after="0" w:line="240" w:lineRule="auto"/>
      </w:pPr>
      <w:r>
        <w:separator/>
      </w:r>
    </w:p>
  </w:footnote>
  <w:footnote w:type="continuationSeparator" w:id="0">
    <w:p w14:paraId="2C1D90E9" w14:textId="77777777" w:rsidR="005305E8" w:rsidRDefault="005305E8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2AAB" w14:textId="672861C1" w:rsidR="00A273DE" w:rsidRDefault="00AB4ED0" w:rsidP="00A273DE">
    <w:pPr>
      <w:pStyle w:val="Title"/>
    </w:pPr>
    <w:r>
      <w:t xml:space="preserve">SGRI - </w:t>
    </w:r>
    <w:r w:rsidR="00A273DE">
      <w:t>MoCap Weekly Report</w:t>
    </w:r>
  </w:p>
  <w:p w14:paraId="62C4AD1F" w14:textId="54A521D8" w:rsidR="00A273DE" w:rsidRPr="00855982" w:rsidRDefault="00A273DE" w:rsidP="00A273DE">
    <w:pPr>
      <w:pStyle w:val="Heading1"/>
    </w:pPr>
    <w:r>
      <w:t xml:space="preserve">Week End: </w:t>
    </w:r>
    <w:r w:rsidR="006F1361">
      <w:t>6/22/2017</w:t>
    </w:r>
    <w:r w:rsidR="00160503">
      <w:t xml:space="preserve"> - Thursday</w:t>
    </w:r>
  </w:p>
  <w:p w14:paraId="65B60EBF" w14:textId="77777777" w:rsidR="00A273DE" w:rsidRDefault="00A27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8A53F" w14:textId="77777777" w:rsidR="00A273DE" w:rsidRDefault="00A273DE" w:rsidP="00A273DE">
    <w:pPr>
      <w:pStyle w:val="Title"/>
    </w:pPr>
    <w:r>
      <w:t>MoCap Weekly Report</w:t>
    </w:r>
  </w:p>
  <w:p w14:paraId="00E86923" w14:textId="77777777" w:rsidR="00A273DE" w:rsidRPr="00855982" w:rsidRDefault="00A273DE" w:rsidP="00A273DE">
    <w:pPr>
      <w:pStyle w:val="Heading1"/>
    </w:pPr>
    <w:r>
      <w:t>Week End: 6/1/2017</w:t>
    </w:r>
  </w:p>
  <w:p w14:paraId="6714A85A" w14:textId="77777777" w:rsidR="00A273DE" w:rsidRDefault="00A273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0A4730D"/>
    <w:multiLevelType w:val="hybridMultilevel"/>
    <w:tmpl w:val="5618501A"/>
    <w:lvl w:ilvl="0" w:tplc="90E04C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D73005A"/>
    <w:multiLevelType w:val="hybridMultilevel"/>
    <w:tmpl w:val="3F46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E8"/>
    <w:rsid w:val="000027A0"/>
    <w:rsid w:val="00011D2B"/>
    <w:rsid w:val="00046983"/>
    <w:rsid w:val="00160503"/>
    <w:rsid w:val="001D4362"/>
    <w:rsid w:val="00344D7B"/>
    <w:rsid w:val="003D137F"/>
    <w:rsid w:val="0042175A"/>
    <w:rsid w:val="00507738"/>
    <w:rsid w:val="005305E8"/>
    <w:rsid w:val="005B593B"/>
    <w:rsid w:val="00653B80"/>
    <w:rsid w:val="006F1361"/>
    <w:rsid w:val="007833A7"/>
    <w:rsid w:val="00855982"/>
    <w:rsid w:val="009A3D0B"/>
    <w:rsid w:val="00A10484"/>
    <w:rsid w:val="00A273DE"/>
    <w:rsid w:val="00AA5A1B"/>
    <w:rsid w:val="00AB4ED0"/>
    <w:rsid w:val="00B256EF"/>
    <w:rsid w:val="00C27D83"/>
    <w:rsid w:val="00C83DF7"/>
    <w:rsid w:val="00CE4F14"/>
    <w:rsid w:val="00E64274"/>
    <w:rsid w:val="00E86C81"/>
    <w:rsid w:val="00F472D0"/>
    <w:rsid w:val="00FD262C"/>
    <w:rsid w:val="00FF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96F3"/>
  <w15:chartTrackingRefBased/>
  <w15:docId w15:val="{2BA67C88-E499-40EB-8CBD-87CAF3A9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3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873beb7-5857-4685-be1f-d57550cc96c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Paul Canada</cp:lastModifiedBy>
  <cp:revision>7</cp:revision>
  <dcterms:created xsi:type="dcterms:W3CDTF">2017-06-22T03:29:00Z</dcterms:created>
  <dcterms:modified xsi:type="dcterms:W3CDTF">2017-06-22T04:19:00Z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