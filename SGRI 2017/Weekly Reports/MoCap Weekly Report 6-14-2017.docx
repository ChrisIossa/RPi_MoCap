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F4D2A" w14:textId="77777777" w:rsidR="005305E8" w:rsidRPr="00653B80" w:rsidRDefault="005305E8" w:rsidP="005305E8">
      <w:pPr>
        <w:rPr>
          <w:b/>
          <w:sz w:val="28"/>
          <w:u w:val="single"/>
        </w:rPr>
      </w:pPr>
      <w:r w:rsidRPr="00653B80">
        <w:rPr>
          <w:b/>
          <w:sz w:val="28"/>
          <w:u w:val="single"/>
        </w:rPr>
        <w:t>This Week:</w:t>
      </w:r>
    </w:p>
    <w:p w14:paraId="67D2DD67" w14:textId="792A4F3C" w:rsidR="005305E8" w:rsidRDefault="005B7BC0" w:rsidP="00A273DE">
      <w:pPr>
        <w:pStyle w:val="ListParagraph"/>
        <w:numPr>
          <w:ilvl w:val="0"/>
          <w:numId w:val="31"/>
        </w:numPr>
      </w:pPr>
      <w:r>
        <w:t xml:space="preserve">Successfully built OpenCV for Python on the RPi’s sd card. </w:t>
      </w:r>
    </w:p>
    <w:p w14:paraId="412FC7F7" w14:textId="77777777" w:rsidR="00A273DE" w:rsidRDefault="00A273DE" w:rsidP="00A273DE">
      <w:pPr>
        <w:pStyle w:val="ListParagraph"/>
      </w:pPr>
    </w:p>
    <w:p w14:paraId="1B4D1D74" w14:textId="711D3211" w:rsidR="00AA5A1B" w:rsidRDefault="005B7BC0" w:rsidP="00AA5A1B">
      <w:pPr>
        <w:pStyle w:val="ListParagraph"/>
        <w:numPr>
          <w:ilvl w:val="0"/>
          <w:numId w:val="31"/>
        </w:numPr>
      </w:pPr>
      <w:r>
        <w:t>Set the RPi up for video and photo taking, allowing motion detection for a rudimentary object as well as a basic contouring finding system.</w:t>
      </w:r>
    </w:p>
    <w:p w14:paraId="5ECAFD3B" w14:textId="77777777" w:rsidR="00A273DE" w:rsidRDefault="00A273DE" w:rsidP="00A273DE">
      <w:pPr>
        <w:pStyle w:val="ListParagraph"/>
      </w:pPr>
    </w:p>
    <w:p w14:paraId="06CC444B" w14:textId="77777777" w:rsidR="00A273DE" w:rsidRDefault="00A273DE" w:rsidP="00A273DE">
      <w:pPr>
        <w:pStyle w:val="ListParagraph"/>
      </w:pPr>
    </w:p>
    <w:p w14:paraId="3C8EF105" w14:textId="6674502B" w:rsidR="00AA5A1B" w:rsidRDefault="005B7BC0" w:rsidP="00AA5A1B">
      <w:pPr>
        <w:pStyle w:val="ListParagraph"/>
        <w:numPr>
          <w:ilvl w:val="0"/>
          <w:numId w:val="31"/>
        </w:numPr>
      </w:pPr>
      <w:r>
        <w:t>Tested camera with IR light in a light and dark environment</w:t>
      </w:r>
    </w:p>
    <w:p w14:paraId="2532E8C3" w14:textId="0DA5B88F" w:rsidR="00AA5A1B" w:rsidRDefault="005B7BC0" w:rsidP="005B7BC0">
      <w:pPr>
        <w:pStyle w:val="ListParagraph"/>
        <w:numPr>
          <w:ilvl w:val="1"/>
          <w:numId w:val="31"/>
        </w:numPr>
      </w:pPr>
      <w:r>
        <w:t>Dark environment works significantly better than in the light, both times with the IR LED’s; see photos</w:t>
      </w:r>
    </w:p>
    <w:p w14:paraId="5B64DCE3" w14:textId="41B23DEA" w:rsidR="005B7BC0" w:rsidRDefault="005B7BC0" w:rsidP="005B7BC0">
      <w:pPr>
        <w:pStyle w:val="ListParagraph"/>
        <w:numPr>
          <w:ilvl w:val="1"/>
          <w:numId w:val="31"/>
        </w:numPr>
      </w:pPr>
      <w:r>
        <w:t>George got some reflective markers that we can cut up. Stuck some to dark sweatshirt and tested recording video with markers; see video</w:t>
      </w:r>
    </w:p>
    <w:p w14:paraId="2F317647" w14:textId="77777777" w:rsidR="00912119" w:rsidRDefault="00AA5A1B" w:rsidP="00A273DE">
      <w:r>
        <w:t xml:space="preserve"> </w:t>
      </w:r>
    </w:p>
    <w:p w14:paraId="4CFA9653" w14:textId="77777777" w:rsidR="00912119" w:rsidRDefault="00912119" w:rsidP="00A273DE"/>
    <w:p w14:paraId="6E8CF0FC" w14:textId="77777777" w:rsidR="00912119" w:rsidRDefault="00912119" w:rsidP="00A273DE"/>
    <w:p w14:paraId="54C4E9ED" w14:textId="77777777" w:rsidR="00912119" w:rsidRDefault="00912119" w:rsidP="00A273DE"/>
    <w:p w14:paraId="24EA40D6" w14:textId="0F9B52D2" w:rsidR="00A273DE" w:rsidRPr="00912119" w:rsidRDefault="00A273DE" w:rsidP="00A273DE">
      <w:r>
        <w:rPr>
          <w:b/>
          <w:sz w:val="28"/>
          <w:u w:val="single"/>
        </w:rPr>
        <w:t>Next Week:</w:t>
      </w:r>
    </w:p>
    <w:p w14:paraId="2456BFB2" w14:textId="6CAF902E" w:rsidR="00F472D0" w:rsidRDefault="00C43CF2" w:rsidP="00F472D0">
      <w:pPr>
        <w:pStyle w:val="ListParagraph"/>
        <w:numPr>
          <w:ilvl w:val="0"/>
          <w:numId w:val="31"/>
        </w:numPr>
      </w:pPr>
      <w:r>
        <w:t>Put together mock suit for reflectors</w:t>
      </w:r>
    </w:p>
    <w:p w14:paraId="263B2973" w14:textId="360A4499" w:rsidR="00FD523B" w:rsidRDefault="00FD523B" w:rsidP="00F472D0">
      <w:pPr>
        <w:pStyle w:val="ListParagraph"/>
        <w:numPr>
          <w:ilvl w:val="0"/>
          <w:numId w:val="31"/>
        </w:numPr>
      </w:pPr>
      <w:r>
        <w:t>Fix FPS issue</w:t>
      </w:r>
      <w:bookmarkStart w:id="0" w:name="_GoBack"/>
      <w:bookmarkEnd w:id="0"/>
    </w:p>
    <w:p w14:paraId="459DD46E" w14:textId="1A92836A" w:rsidR="00855982" w:rsidRDefault="00C43CF2" w:rsidP="00855982">
      <w:pPr>
        <w:pStyle w:val="ListParagraph"/>
        <w:numPr>
          <w:ilvl w:val="0"/>
          <w:numId w:val="31"/>
        </w:numPr>
      </w:pPr>
      <w:r>
        <w:t>Make system for extracting coordinates from the markers (size, x &amp; y, etc.)</w:t>
      </w:r>
    </w:p>
    <w:p w14:paraId="28DF5BB5" w14:textId="7F70275E" w:rsidR="00CE4F14" w:rsidRDefault="00C43CF2" w:rsidP="00855982">
      <w:pPr>
        <w:pStyle w:val="ListParagraph"/>
        <w:numPr>
          <w:ilvl w:val="0"/>
          <w:numId w:val="31"/>
        </w:numPr>
      </w:pPr>
      <w:r>
        <w:t>Get a cooling system for the Pi</w:t>
      </w:r>
    </w:p>
    <w:p w14:paraId="0CA334D7" w14:textId="11C852C8" w:rsidR="00C43CF2" w:rsidRDefault="00C43CF2" w:rsidP="00C43CF2">
      <w:pPr>
        <w:pStyle w:val="ListParagraph"/>
        <w:numPr>
          <w:ilvl w:val="1"/>
          <w:numId w:val="31"/>
        </w:numPr>
      </w:pPr>
      <w:r>
        <w:t>Heatsinks for the main board, as well as for the camera</w:t>
      </w:r>
    </w:p>
    <w:p w14:paraId="0A3EA4B9" w14:textId="7B34004F" w:rsidR="00CE4F14" w:rsidRDefault="00835C0A" w:rsidP="00855982">
      <w:pPr>
        <w:pStyle w:val="ListParagraph"/>
        <w:numPr>
          <w:ilvl w:val="0"/>
          <w:numId w:val="31"/>
        </w:numPr>
      </w:pPr>
      <w:r>
        <w:t>Get 40pin GPIO header for the Pi Zero board</w:t>
      </w:r>
    </w:p>
    <w:p w14:paraId="14FCDEC6" w14:textId="098222C8" w:rsidR="00835C0A" w:rsidRDefault="00835C0A" w:rsidP="00835C0A">
      <w:pPr>
        <w:pStyle w:val="ListParagraph"/>
        <w:numPr>
          <w:ilvl w:val="1"/>
          <w:numId w:val="31"/>
        </w:numPr>
      </w:pPr>
      <w:r>
        <w:t>Currently using the Pi 3 as it has the GPIO header already soldered; needed to give power to LED ring</w:t>
      </w:r>
    </w:p>
    <w:p w14:paraId="607D0FF2" w14:textId="0B2683BE" w:rsidR="00835C0A" w:rsidRDefault="00835C0A" w:rsidP="00835C0A">
      <w:pPr>
        <w:pStyle w:val="ListParagraph"/>
        <w:numPr>
          <w:ilvl w:val="0"/>
          <w:numId w:val="31"/>
        </w:numPr>
      </w:pPr>
      <w:r>
        <w:t>Look into switches for powering the board itself and the LED ring</w:t>
      </w:r>
    </w:p>
    <w:p w14:paraId="5F98B590" w14:textId="3B040784" w:rsidR="00835C0A" w:rsidRDefault="00835C0A" w:rsidP="00835C0A">
      <w:pPr>
        <w:pStyle w:val="ListParagraph"/>
        <w:numPr>
          <w:ilvl w:val="1"/>
          <w:numId w:val="31"/>
        </w:numPr>
      </w:pPr>
      <w:r>
        <w:t>LED ring gets incredibly hot as it is simply plugged in and apparently constantly receiving power</w:t>
      </w:r>
    </w:p>
    <w:p w14:paraId="66E922C1" w14:textId="216CEE3D" w:rsidR="00E86C81" w:rsidRDefault="00E86C81" w:rsidP="00E86C81"/>
    <w:p w14:paraId="6AFC5487" w14:textId="0184C3F0" w:rsidR="00AA5A1B" w:rsidRPr="00855982" w:rsidRDefault="00AA5A1B" w:rsidP="00E86C81"/>
    <w:sectPr w:rsidR="00AA5A1B" w:rsidRPr="00855982" w:rsidSect="00A273DE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FB2FE" w14:textId="77777777" w:rsidR="005305E8" w:rsidRDefault="005305E8" w:rsidP="00855982">
      <w:pPr>
        <w:spacing w:after="0" w:line="240" w:lineRule="auto"/>
      </w:pPr>
      <w:r>
        <w:separator/>
      </w:r>
    </w:p>
  </w:endnote>
  <w:endnote w:type="continuationSeparator" w:id="0">
    <w:p w14:paraId="07CF7520" w14:textId="77777777" w:rsidR="005305E8" w:rsidRDefault="005305E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0ABAF" w14:textId="1B5C1A7C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2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87D49" w14:textId="77777777" w:rsidR="005305E8" w:rsidRDefault="005305E8" w:rsidP="00855982">
      <w:pPr>
        <w:spacing w:after="0" w:line="240" w:lineRule="auto"/>
      </w:pPr>
      <w:r>
        <w:separator/>
      </w:r>
    </w:p>
  </w:footnote>
  <w:footnote w:type="continuationSeparator" w:id="0">
    <w:p w14:paraId="2C1D90E9" w14:textId="77777777" w:rsidR="005305E8" w:rsidRDefault="005305E8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F2AAB" w14:textId="672861C1" w:rsidR="00A273DE" w:rsidRDefault="00AB4ED0" w:rsidP="00A273DE">
    <w:pPr>
      <w:pStyle w:val="Title"/>
    </w:pPr>
    <w:r>
      <w:t xml:space="preserve">SGRI - </w:t>
    </w:r>
    <w:r w:rsidR="00A273DE">
      <w:t>MoCap Weekly Report</w:t>
    </w:r>
  </w:p>
  <w:p w14:paraId="62C4AD1F" w14:textId="08AB6C4A" w:rsidR="00A273DE" w:rsidRPr="00855982" w:rsidRDefault="00A273DE" w:rsidP="00A273DE">
    <w:pPr>
      <w:pStyle w:val="Heading1"/>
    </w:pPr>
    <w:r>
      <w:t xml:space="preserve">Week End: </w:t>
    </w:r>
    <w:r w:rsidR="005B7BC0">
      <w:t>6/14/2017</w:t>
    </w:r>
    <w:r w:rsidR="00160503">
      <w:t xml:space="preserve"> - Thursday</w:t>
    </w:r>
  </w:p>
  <w:p w14:paraId="65B60EBF" w14:textId="77777777" w:rsidR="00A273DE" w:rsidRDefault="00A273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8A53F" w14:textId="77777777" w:rsidR="00A273DE" w:rsidRDefault="00A273DE" w:rsidP="00A273DE">
    <w:pPr>
      <w:pStyle w:val="Title"/>
    </w:pPr>
    <w:r>
      <w:t>MoCap Weekly Report</w:t>
    </w:r>
  </w:p>
  <w:p w14:paraId="00E86923" w14:textId="77777777" w:rsidR="00A273DE" w:rsidRPr="00855982" w:rsidRDefault="00A273DE" w:rsidP="00A273DE">
    <w:pPr>
      <w:pStyle w:val="Heading1"/>
    </w:pPr>
    <w:r>
      <w:t>Week End: 6/1/2017</w:t>
    </w:r>
  </w:p>
  <w:p w14:paraId="6714A85A" w14:textId="77777777" w:rsidR="00A273DE" w:rsidRDefault="00A273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0A4730D"/>
    <w:multiLevelType w:val="hybridMultilevel"/>
    <w:tmpl w:val="5618501A"/>
    <w:lvl w:ilvl="0" w:tplc="90E04C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D73005A"/>
    <w:multiLevelType w:val="hybridMultilevel"/>
    <w:tmpl w:val="3F46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E8"/>
    <w:rsid w:val="000027A0"/>
    <w:rsid w:val="00011D2B"/>
    <w:rsid w:val="00160503"/>
    <w:rsid w:val="001D4362"/>
    <w:rsid w:val="00344D7B"/>
    <w:rsid w:val="003D137F"/>
    <w:rsid w:val="0042175A"/>
    <w:rsid w:val="005305E8"/>
    <w:rsid w:val="005B7BC0"/>
    <w:rsid w:val="00653B80"/>
    <w:rsid w:val="007833A7"/>
    <w:rsid w:val="00835C0A"/>
    <w:rsid w:val="00855982"/>
    <w:rsid w:val="00912119"/>
    <w:rsid w:val="00A10484"/>
    <w:rsid w:val="00A273DE"/>
    <w:rsid w:val="00AA5A1B"/>
    <w:rsid w:val="00AB4ED0"/>
    <w:rsid w:val="00C43CF2"/>
    <w:rsid w:val="00CE4F14"/>
    <w:rsid w:val="00E86C81"/>
    <w:rsid w:val="00F472D0"/>
    <w:rsid w:val="00FD262C"/>
    <w:rsid w:val="00FD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96F3"/>
  <w15:chartTrackingRefBased/>
  <w15:docId w15:val="{2BA67C88-E499-40EB-8CBD-87CAF3A9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53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4873beb7-5857-4685-be1f-d57550cc96cc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Paul Canada</cp:lastModifiedBy>
  <cp:revision>5</cp:revision>
  <dcterms:created xsi:type="dcterms:W3CDTF">2017-06-15T03:21:00Z</dcterms:created>
  <dcterms:modified xsi:type="dcterms:W3CDTF">2017-06-15T03:28:00Z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